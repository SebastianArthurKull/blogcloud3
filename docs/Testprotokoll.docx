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9F9C" w14:textId="24A1CB7C" w:rsidR="00A347D4" w:rsidRPr="00A347D4" w:rsidRDefault="00672CA6" w:rsidP="00A347D4">
      <w:pPr>
        <w:pStyle w:val="berschrift1"/>
      </w:pPr>
      <w:bookmarkStart w:id="0" w:name="_Toc440032408"/>
      <w:bookmarkStart w:id="1" w:name="_Toc479596114"/>
      <w:bookmarkStart w:id="2" w:name="_Toc1388179"/>
      <w:r>
        <w:t>T</w:t>
      </w:r>
      <w:r w:rsidR="00A347D4" w:rsidRPr="00A347D4">
        <w:t>est</w:t>
      </w:r>
      <w:bookmarkEnd w:id="0"/>
      <w:r w:rsidR="00A347D4" w:rsidRPr="00A347D4">
        <w:t>pro</w:t>
      </w:r>
      <w:r w:rsidR="00A347D4">
        <w:t>t</w:t>
      </w:r>
      <w:r w:rsidR="00A347D4" w:rsidRPr="00A347D4">
        <w:t>okoll</w:t>
      </w:r>
      <w:bookmarkEnd w:id="1"/>
      <w:bookmarkEnd w:id="2"/>
    </w:p>
    <w:p w14:paraId="2A634594" w14:textId="77777777" w:rsidR="00A347D4" w:rsidRPr="000437FA" w:rsidRDefault="00A347D4" w:rsidP="00A347D4">
      <w:pPr>
        <w:spacing w:after="0"/>
      </w:pPr>
    </w:p>
    <w:p w14:paraId="3D70FC6F" w14:textId="56227989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D64A52">
        <w:t>Tim Hasler</w:t>
      </w:r>
    </w:p>
    <w:p w14:paraId="3290F49C" w14:textId="7204907A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2638C1" w:rsidRPr="002638C1">
        <w:t>2</w:t>
      </w:r>
      <w:r w:rsidR="00D64A52">
        <w:t>9</w:t>
      </w:r>
      <w:r w:rsidR="002638C1" w:rsidRPr="002638C1">
        <w:t>.04.2022</w:t>
      </w:r>
      <w:r w:rsidRPr="002638C1">
        <w:t xml:space="preserve">, </w:t>
      </w:r>
      <w:r w:rsidR="00D64A52">
        <w:t>09</w:t>
      </w:r>
      <w:r w:rsidR="002638C1">
        <w:t>:</w:t>
      </w:r>
      <w:r w:rsidR="00D64A52">
        <w:t>00</w:t>
      </w:r>
    </w:p>
    <w:p w14:paraId="7E04C6AE" w14:textId="7C91699A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2E613F">
        <w:t>v1.0</w:t>
      </w:r>
    </w:p>
    <w:p w14:paraId="18470264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2C4ECBC7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77336F7F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0B494BAF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15E9257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3D424946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65EC55B3" w14:textId="77777777" w:rsidR="00A347D4" w:rsidRPr="002638C1" w:rsidRDefault="00A347D4" w:rsidP="0088631C">
            <w:pPr>
              <w:spacing w:after="0"/>
            </w:pPr>
            <w:r w:rsidRPr="002638C1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36A0AE03" w14:textId="77777777" w:rsidR="00A347D4" w:rsidRPr="002638C1" w:rsidRDefault="00A347D4" w:rsidP="0088631C">
            <w:pPr>
              <w:spacing w:after="0"/>
            </w:pPr>
            <w:r w:rsidRPr="002638C1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D4077D7" w14:textId="156C5765" w:rsidR="00A347D4" w:rsidRPr="002638C1" w:rsidRDefault="00A347D4" w:rsidP="0088631C">
            <w:pPr>
              <w:spacing w:after="0"/>
            </w:pPr>
          </w:p>
        </w:tc>
      </w:tr>
      <w:tr w:rsidR="00A347D4" w14:paraId="52E14530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301D7ED" w14:textId="77777777" w:rsidR="00A347D4" w:rsidRPr="002638C1" w:rsidRDefault="00A347D4" w:rsidP="0088631C">
            <w:pPr>
              <w:spacing w:after="0"/>
            </w:pPr>
            <w:r w:rsidRPr="002638C1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8C55C3D" w14:textId="6957CEA6" w:rsidR="00A347D4" w:rsidRPr="002638C1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6707263" w14:textId="5C9E20A2" w:rsidR="00A347D4" w:rsidRPr="002638C1" w:rsidRDefault="00A347D4" w:rsidP="0088631C">
            <w:pPr>
              <w:spacing w:after="0"/>
            </w:pPr>
          </w:p>
        </w:tc>
      </w:tr>
      <w:tr w:rsidR="00A347D4" w14:paraId="509BFCEE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7281AC8" w14:textId="42532E89" w:rsidR="002638C1" w:rsidRPr="002638C1" w:rsidRDefault="002638C1" w:rsidP="0088631C">
            <w:pPr>
              <w:spacing w:after="0"/>
            </w:pPr>
            <w:r w:rsidRPr="002638C1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898240D" w14:textId="6D301E48" w:rsidR="00A347D4" w:rsidRPr="002638C1" w:rsidRDefault="002638C1" w:rsidP="0088631C">
            <w:pPr>
              <w:spacing w:after="0"/>
            </w:pPr>
            <w:r w:rsidRPr="002638C1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FABE5CF" w14:textId="3956DC31" w:rsidR="002638C1" w:rsidRPr="002638C1" w:rsidRDefault="002638C1" w:rsidP="0088631C">
            <w:pPr>
              <w:spacing w:after="0"/>
            </w:pPr>
          </w:p>
        </w:tc>
      </w:tr>
      <w:tr w:rsidR="00A347D4" w14:paraId="163AE5C5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B432249" w14:textId="23065A9D" w:rsidR="00A347D4" w:rsidRDefault="002638C1" w:rsidP="0088631C">
            <w:pPr>
              <w:spacing w:after="0"/>
            </w:pPr>
            <w:r>
              <w:t>T-04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9870C9C" w14:textId="193EDE12" w:rsidR="00A347D4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CFB7817" w14:textId="544A0882" w:rsidR="00A347D4" w:rsidRDefault="00A347D4" w:rsidP="0088631C">
            <w:pPr>
              <w:spacing w:after="0"/>
            </w:pPr>
          </w:p>
        </w:tc>
      </w:tr>
      <w:tr w:rsidR="002638C1" w14:paraId="724FD6A2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26BFBA9" w14:textId="66FC400A" w:rsidR="002638C1" w:rsidRDefault="002638C1" w:rsidP="0088631C">
            <w:pPr>
              <w:spacing w:after="0"/>
            </w:pPr>
            <w:r>
              <w:t>T-05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3A25232" w14:textId="1A50417E" w:rsidR="002638C1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5380CCD" w14:textId="373552B9" w:rsidR="002638C1" w:rsidRDefault="002638C1" w:rsidP="0088631C">
            <w:pPr>
              <w:spacing w:after="0"/>
            </w:pPr>
          </w:p>
        </w:tc>
      </w:tr>
      <w:tr w:rsidR="002638C1" w14:paraId="3C7DE90F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7BE9ED99" w14:textId="6CC2A06B" w:rsidR="002638C1" w:rsidRDefault="002638C1" w:rsidP="0088631C">
            <w:pPr>
              <w:spacing w:after="0"/>
            </w:pPr>
            <w:r>
              <w:t>T-06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84D0463" w14:textId="11DDC2B0" w:rsidR="002638C1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DAE22E8" w14:textId="13B3417A" w:rsidR="002638C1" w:rsidRDefault="002638C1" w:rsidP="0088631C">
            <w:pPr>
              <w:spacing w:after="0"/>
            </w:pPr>
          </w:p>
        </w:tc>
      </w:tr>
      <w:tr w:rsidR="002638C1" w14:paraId="79173FE9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562C8EE" w14:textId="53A5157A" w:rsidR="002638C1" w:rsidRDefault="002638C1" w:rsidP="0088631C">
            <w:pPr>
              <w:spacing w:after="0"/>
            </w:pPr>
            <w:r>
              <w:t>T-07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79C31C30" w14:textId="6559F65B" w:rsidR="002638C1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D1D5373" w14:textId="5EE3969F" w:rsidR="002638C1" w:rsidRDefault="002638C1" w:rsidP="0088631C">
            <w:pPr>
              <w:spacing w:after="0"/>
            </w:pPr>
          </w:p>
        </w:tc>
      </w:tr>
      <w:tr w:rsidR="002638C1" w14:paraId="08A235B6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BFBC562" w14:textId="3D9C2CD7" w:rsidR="002638C1" w:rsidRDefault="002638C1" w:rsidP="0088631C">
            <w:pPr>
              <w:spacing w:after="0"/>
            </w:pPr>
            <w:r>
              <w:t>T-08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4CFFE44" w14:textId="6CBE00F9" w:rsidR="002638C1" w:rsidRDefault="002638C1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A5A6359" w14:textId="5C163F88" w:rsidR="002638C1" w:rsidRDefault="002638C1" w:rsidP="0088631C">
            <w:pPr>
              <w:spacing w:after="0"/>
            </w:pPr>
          </w:p>
        </w:tc>
      </w:tr>
      <w:tr w:rsidR="00D64A52" w14:paraId="347FF496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D58A594" w14:textId="57541072" w:rsidR="00D64A52" w:rsidRDefault="00D64A52" w:rsidP="0088631C">
            <w:pPr>
              <w:spacing w:after="0"/>
            </w:pPr>
            <w:r>
              <w:t>T-09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CD4EFB0" w14:textId="1B74C892" w:rsidR="00D64A52" w:rsidRDefault="00D64A52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FFC135E" w14:textId="77777777" w:rsidR="00D64A52" w:rsidRDefault="00D64A52" w:rsidP="0088631C">
            <w:pPr>
              <w:spacing w:after="0"/>
            </w:pPr>
          </w:p>
        </w:tc>
      </w:tr>
      <w:tr w:rsidR="00D64A52" w14:paraId="69EA845F" w14:textId="77777777" w:rsidTr="002638C1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3178D7C" w14:textId="4E9F3A66" w:rsidR="00D64A52" w:rsidRDefault="00D64A52" w:rsidP="0088631C">
            <w:pPr>
              <w:spacing w:after="0"/>
            </w:pPr>
            <w:r>
              <w:t>T-10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799B93E0" w14:textId="1A937C80" w:rsidR="00D64A52" w:rsidRDefault="00D64A52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608503AA" w14:textId="77777777" w:rsidR="00D64A52" w:rsidRDefault="00D64A52" w:rsidP="0088631C">
            <w:pPr>
              <w:spacing w:after="0"/>
            </w:pPr>
          </w:p>
        </w:tc>
      </w:tr>
      <w:tr w:rsidR="002638C1" w14:paraId="0EB720A4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5371D716" w14:textId="77777777" w:rsidR="002638C1" w:rsidRDefault="002638C1" w:rsidP="0088631C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515537C4" w14:textId="77777777" w:rsidR="002638C1" w:rsidRDefault="002638C1" w:rsidP="0088631C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4D4943B4" w14:textId="77777777" w:rsidR="002638C1" w:rsidRDefault="002638C1" w:rsidP="0088631C">
            <w:pPr>
              <w:spacing w:after="0"/>
            </w:pPr>
          </w:p>
        </w:tc>
      </w:tr>
    </w:tbl>
    <w:p w14:paraId="6C8D811E" w14:textId="77777777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706B" w14:textId="77777777" w:rsidR="000D1AE6" w:rsidRDefault="000D1AE6" w:rsidP="004D3714">
      <w:r>
        <w:separator/>
      </w:r>
    </w:p>
  </w:endnote>
  <w:endnote w:type="continuationSeparator" w:id="0">
    <w:p w14:paraId="7627E6C2" w14:textId="77777777" w:rsidR="000D1AE6" w:rsidRDefault="000D1AE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27E9C25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5D2380" wp14:editId="3027AFFB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08165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39B3" w14:textId="77777777" w:rsidR="000D1AE6" w:rsidRDefault="000D1AE6" w:rsidP="004D3714">
      <w:r>
        <w:separator/>
      </w:r>
    </w:p>
  </w:footnote>
  <w:footnote w:type="continuationSeparator" w:id="0">
    <w:p w14:paraId="2EB2D4D1" w14:textId="77777777" w:rsidR="000D1AE6" w:rsidRDefault="000D1AE6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1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1AE6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8C1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A3B04"/>
    <w:rsid w:val="002B1DA1"/>
    <w:rsid w:val="002B3693"/>
    <w:rsid w:val="002C3FA7"/>
    <w:rsid w:val="002C5342"/>
    <w:rsid w:val="002D0535"/>
    <w:rsid w:val="002D4557"/>
    <w:rsid w:val="002E0337"/>
    <w:rsid w:val="002E22AB"/>
    <w:rsid w:val="002E3515"/>
    <w:rsid w:val="002E613F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B23FF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523AF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72CA6"/>
    <w:rsid w:val="00691744"/>
    <w:rsid w:val="00692A64"/>
    <w:rsid w:val="0069317F"/>
    <w:rsid w:val="006952DC"/>
    <w:rsid w:val="006A07E7"/>
    <w:rsid w:val="006A7C20"/>
    <w:rsid w:val="006C5BE7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1EA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127B1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45660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6325F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64A52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D33799"/>
  <w15:chartTrackingRefBased/>
  <w15:docId w15:val="{643673ED-FFB7-4AD9-BD84-ADE93ED4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BE-BLJ\Unterlagen\12-Webdesign\19-Projekt\Testprotokoll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Testprotokoll.100.dotx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Kevin</dc:creator>
  <cp:keywords/>
  <dc:description/>
  <cp:lastModifiedBy>Kull Sebastian</cp:lastModifiedBy>
  <cp:revision>10</cp:revision>
  <dcterms:created xsi:type="dcterms:W3CDTF">2022-04-28T09:07:00Z</dcterms:created>
  <dcterms:modified xsi:type="dcterms:W3CDTF">2022-04-29T08:38:00Z</dcterms:modified>
</cp:coreProperties>
</file>